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0193" w14:textId="5FC4ABAE" w:rsidR="00800131" w:rsidRDefault="00B80B01">
      <w:r w:rsidRPr="00B80B01">
        <w:t xml:space="preserve">El nombre del cliente es </w:t>
      </w:r>
      <w:bookmarkStart w:id="0" w:name="Nombre"/>
      <w:r w:rsidRPr="00B80B01">
        <w:rPr>
          <w:b/>
          <w:bCs/>
        </w:rPr>
        <w:t>{{Nombre}}</w:t>
      </w:r>
      <w:bookmarkEnd w:id="0"/>
      <w:r w:rsidRPr="00B80B01">
        <w:rPr>
          <w:b/>
          <w:bCs/>
        </w:rPr>
        <w:t xml:space="preserve"> </w:t>
      </w:r>
      <w:bookmarkStart w:id="1" w:name="Apellido"/>
      <w:r w:rsidRPr="00B80B01">
        <w:rPr>
          <w:b/>
          <w:bCs/>
        </w:rPr>
        <w:t>{{Apellido}}</w:t>
      </w:r>
      <w:bookmarkEnd w:id="1"/>
      <w:r>
        <w:t xml:space="preserve"> y tiene </w:t>
      </w:r>
      <w:bookmarkStart w:id="2" w:name="Edad"/>
      <w:r w:rsidRPr="00B80B01">
        <w:rPr>
          <w:b/>
          <w:bCs/>
        </w:rPr>
        <w:t>{{Edad}}</w:t>
      </w:r>
      <w:bookmarkEnd w:id="2"/>
      <w:r>
        <w:t xml:space="preserve"> </w:t>
      </w:r>
      <w:proofErr w:type="gramStart"/>
      <w:r>
        <w:t>años de edad</w:t>
      </w:r>
      <w:proofErr w:type="gramEnd"/>
      <w:r>
        <w:t xml:space="preserve">. Reside en la siguiente dirección </w:t>
      </w:r>
      <w:bookmarkStart w:id="3" w:name="Direccion"/>
      <w:r w:rsidRPr="00B80B01">
        <w:rPr>
          <w:b/>
          <w:bCs/>
        </w:rPr>
        <w:t>{{Dirección}}</w:t>
      </w:r>
      <w:bookmarkEnd w:id="3"/>
      <w:r>
        <w:t>.</w:t>
      </w:r>
    </w:p>
    <w:p w14:paraId="16E133EA" w14:textId="2A3D877D" w:rsidR="00B80B01" w:rsidRPr="00B80B01" w:rsidRDefault="00B80B01">
      <w:r>
        <w:t xml:space="preserve">Se puede contactar con el por Teléfono en el número </w:t>
      </w:r>
      <w:bookmarkStart w:id="4" w:name="Telefono"/>
      <w:r w:rsidRPr="00B80B01">
        <w:rPr>
          <w:b/>
          <w:bCs/>
        </w:rPr>
        <w:t>{{</w:t>
      </w:r>
      <w:proofErr w:type="spellStart"/>
      <w:r w:rsidRPr="00B80B01">
        <w:rPr>
          <w:b/>
          <w:bCs/>
        </w:rPr>
        <w:t>Telefono</w:t>
      </w:r>
      <w:proofErr w:type="spellEnd"/>
      <w:r w:rsidRPr="00B80B01">
        <w:rPr>
          <w:b/>
          <w:bCs/>
        </w:rPr>
        <w:t>}}</w:t>
      </w:r>
      <w:bookmarkEnd w:id="4"/>
      <w:r>
        <w:rPr>
          <w:b/>
          <w:bCs/>
        </w:rPr>
        <w:t>.</w:t>
      </w:r>
    </w:p>
    <w:sectPr w:rsidR="00B80B01" w:rsidRPr="00B80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91EB" w14:textId="77777777" w:rsidR="0010617D" w:rsidRDefault="0010617D" w:rsidP="00B80B01">
      <w:pPr>
        <w:spacing w:after="0" w:line="240" w:lineRule="auto"/>
      </w:pPr>
      <w:r>
        <w:separator/>
      </w:r>
    </w:p>
  </w:endnote>
  <w:endnote w:type="continuationSeparator" w:id="0">
    <w:p w14:paraId="23F22E67" w14:textId="77777777" w:rsidR="0010617D" w:rsidRDefault="0010617D" w:rsidP="00B8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DBE7" w14:textId="77777777" w:rsidR="00B80B01" w:rsidRDefault="00B80B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BC2A" w14:textId="77777777" w:rsidR="00B80B01" w:rsidRDefault="00B80B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DC72" w14:textId="77777777" w:rsidR="00B80B01" w:rsidRDefault="00B80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1F2B" w14:textId="77777777" w:rsidR="0010617D" w:rsidRDefault="0010617D" w:rsidP="00B80B01">
      <w:pPr>
        <w:spacing w:after="0" w:line="240" w:lineRule="auto"/>
      </w:pPr>
      <w:r>
        <w:separator/>
      </w:r>
    </w:p>
  </w:footnote>
  <w:footnote w:type="continuationSeparator" w:id="0">
    <w:p w14:paraId="61608366" w14:textId="77777777" w:rsidR="0010617D" w:rsidRDefault="0010617D" w:rsidP="00B80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E704" w14:textId="77777777" w:rsidR="00B80B01" w:rsidRDefault="00B80B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3F68" w14:textId="6D6DD1C2" w:rsidR="00B80B01" w:rsidRDefault="00B80B01">
    <w:pPr>
      <w:pStyle w:val="Encabezado"/>
    </w:pPr>
    <w:sdt>
      <w:sdtPr>
        <w:id w:val="-560023729"/>
        <w:docPartObj>
          <w:docPartGallery w:val="Watermarks"/>
          <w:docPartUnique/>
        </w:docPartObj>
      </w:sdtPr>
      <w:sdtContent>
        <w:r>
          <w:pict w14:anchorId="68370EA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6F4E80" wp14:editId="4523422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13EB" w14:textId="77777777" w:rsidR="00B80B01" w:rsidRDefault="00B80B01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F4E80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E713EB" w14:textId="77777777" w:rsidR="00B80B01" w:rsidRDefault="00B80B01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2FDC" w14:textId="77777777" w:rsidR="00B80B01" w:rsidRDefault="00B80B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01"/>
    <w:rsid w:val="00081A58"/>
    <w:rsid w:val="0010617D"/>
    <w:rsid w:val="00415C7A"/>
    <w:rsid w:val="00450EDB"/>
    <w:rsid w:val="00800131"/>
    <w:rsid w:val="009A7271"/>
    <w:rsid w:val="00B80B01"/>
    <w:rsid w:val="00E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209D3"/>
  <w15:chartTrackingRefBased/>
  <w15:docId w15:val="{FE0D1034-1945-47AF-9DB9-1724A29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B01"/>
  </w:style>
  <w:style w:type="paragraph" w:styleId="Piedepgina">
    <w:name w:val="footer"/>
    <w:basedOn w:val="Normal"/>
    <w:link w:val="PiedepginaCar"/>
    <w:uiPriority w:val="99"/>
    <w:unhideWhenUsed/>
    <w:rsid w:val="00B80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4476B-08A1-4EFD-822F-52429CF6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plantillaDatos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Fernandez</dc:creator>
  <cp:keywords/>
  <dc:description/>
  <cp:lastModifiedBy>Eric Fernandez</cp:lastModifiedBy>
  <cp:revision>2</cp:revision>
  <dcterms:created xsi:type="dcterms:W3CDTF">2023-05-03T13:19:00Z</dcterms:created>
  <dcterms:modified xsi:type="dcterms:W3CDTF">2023-05-03T13:19:00Z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2023-05-03T13:18:37Z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b6400160-520e-47e2-a648-35133c4839c3</vt:lpwstr>
  </property>
  <property fmtid="{D5CDD505-2E9C-101B-9397-08002B2CF9AE}" pid="8" name="MSIP_Label_1f65f453-b801-4b03-9ae7-2e0379c14f8d_ContentBits">
    <vt:lpwstr>0</vt:lpwstr>
  </property>
</Properties>
</file>